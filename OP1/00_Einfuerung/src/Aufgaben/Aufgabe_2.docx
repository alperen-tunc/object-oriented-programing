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7E7F" w14:textId="74A0AC71" w:rsidR="00252AC6" w:rsidRDefault="0052657E" w:rsidP="00252AC6">
      <w:pPr>
        <w:spacing w:before="240" w:after="240" w:line="240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Aufgabe</w:t>
      </w:r>
      <w:r w:rsidR="00486AB3">
        <w:rPr>
          <w:b/>
          <w:sz w:val="40"/>
          <w:szCs w:val="40"/>
        </w:rPr>
        <w:t>_2</w:t>
      </w:r>
    </w:p>
    <w:p w14:paraId="727189A1" w14:textId="77777777" w:rsidR="00F37B16" w:rsidRPr="006C59B2" w:rsidRDefault="00F37B16" w:rsidP="00252AC6">
      <w:pPr>
        <w:spacing w:before="240" w:after="240" w:line="240" w:lineRule="auto"/>
        <w:contextualSpacing/>
        <w:rPr>
          <w:b/>
          <w:sz w:val="40"/>
          <w:szCs w:val="40"/>
        </w:rPr>
      </w:pPr>
    </w:p>
    <w:p w14:paraId="08B9C7DF" w14:textId="77777777" w:rsidR="00252AC6" w:rsidRDefault="00252AC6" w:rsidP="00252AC6">
      <w:pPr>
        <w:spacing w:before="240" w:after="240" w:line="240" w:lineRule="exact"/>
        <w:contextualSpacing/>
        <w:jc w:val="both"/>
      </w:pPr>
    </w:p>
    <w:p w14:paraId="5A357C85" w14:textId="77777777" w:rsidR="00F37B16" w:rsidRPr="00F37B16" w:rsidRDefault="00D96461" w:rsidP="00D96461">
      <w:pPr>
        <w:spacing w:line="240" w:lineRule="auto"/>
        <w:jc w:val="both"/>
        <w:rPr>
          <w:sz w:val="32"/>
          <w:szCs w:val="32"/>
        </w:rPr>
      </w:pPr>
      <w:r w:rsidRPr="00F37B16">
        <w:rPr>
          <w:sz w:val="32"/>
          <w:szCs w:val="32"/>
        </w:rPr>
        <w:t xml:space="preserve">Gegeben sei </w:t>
      </w:r>
      <w:r w:rsidR="0052657E">
        <w:rPr>
          <w:sz w:val="32"/>
          <w:szCs w:val="32"/>
        </w:rPr>
        <w:t>der</w:t>
      </w:r>
      <w:r w:rsidRPr="00F37B16">
        <w:rPr>
          <w:sz w:val="32"/>
          <w:szCs w:val="32"/>
        </w:rPr>
        <w:t xml:space="preserve"> folgende </w:t>
      </w:r>
      <w:r w:rsidR="0052657E">
        <w:rPr>
          <w:sz w:val="32"/>
          <w:szCs w:val="32"/>
        </w:rPr>
        <w:t>Pseudocode</w:t>
      </w:r>
      <w:r w:rsidRPr="00F37B16">
        <w:rPr>
          <w:sz w:val="32"/>
          <w:szCs w:val="32"/>
        </w:rPr>
        <w:t>:</w:t>
      </w:r>
    </w:p>
    <w:p w14:paraId="50F6D13C" w14:textId="77777777" w:rsidR="00D96461" w:rsidRDefault="00D96461" w:rsidP="00D96461">
      <w:pPr>
        <w:spacing w:line="240" w:lineRule="auto"/>
        <w:jc w:val="both"/>
        <w:rPr>
          <w:sz w:val="36"/>
          <w:szCs w:val="36"/>
        </w:rPr>
      </w:pPr>
    </w:p>
    <w:p w14:paraId="27C5B940" w14:textId="77777777" w:rsidR="00F37B16" w:rsidRDefault="00C351D8" w:rsidP="00D96461">
      <w:pPr>
        <w:spacing w:line="240" w:lineRule="auto"/>
        <w:jc w:val="both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09288CDF" wp14:editId="73B100C7">
            <wp:extent cx="5755640" cy="20631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06311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60868B" w14:textId="77777777" w:rsidR="00F37B16" w:rsidRDefault="00F37B16" w:rsidP="00D96461">
      <w:pPr>
        <w:spacing w:line="240" w:lineRule="auto"/>
        <w:jc w:val="both"/>
        <w:rPr>
          <w:sz w:val="36"/>
          <w:szCs w:val="36"/>
        </w:rPr>
      </w:pPr>
    </w:p>
    <w:p w14:paraId="7D166878" w14:textId="77777777" w:rsidR="00F37B16" w:rsidRPr="00AD2F57" w:rsidRDefault="007D7B26" w:rsidP="00D96461">
      <w:pPr>
        <w:spacing w:line="240" w:lineRule="auto"/>
        <w:jc w:val="both"/>
        <w:rPr>
          <w:sz w:val="36"/>
          <w:szCs w:val="36"/>
        </w:rPr>
      </w:pPr>
      <w:r w:rsidRPr="003A4F42">
        <w:rPr>
          <w:b/>
          <w:szCs w:val="32"/>
        </w:rPr>
        <w:t xml:space="preserve">Konsolenausgabe </w:t>
      </w:r>
      <w:r w:rsidRPr="00AD2F57">
        <w:rPr>
          <w:szCs w:val="32"/>
        </w:rPr>
        <w:t>(eingegebene Daten sind nur Beispiele)</w:t>
      </w:r>
    </w:p>
    <w:p w14:paraId="5FB2CBF6" w14:textId="77777777" w:rsidR="00B23023" w:rsidRDefault="00B23023" w:rsidP="00D96461">
      <w:pPr>
        <w:spacing w:line="240" w:lineRule="auto"/>
        <w:jc w:val="both"/>
        <w:rPr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6877D437" wp14:editId="581540FC">
            <wp:extent cx="3960000" cy="378147"/>
            <wp:effectExtent l="0" t="0" r="254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5" r="-585"/>
                    <a:stretch/>
                  </pic:blipFill>
                  <pic:spPr bwMode="auto">
                    <a:xfrm>
                      <a:off x="0" y="0"/>
                      <a:ext cx="3960000" cy="37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78CAF" w14:textId="77777777" w:rsidR="003B6265" w:rsidRDefault="003B6265" w:rsidP="00D96461">
      <w:pPr>
        <w:spacing w:line="240" w:lineRule="auto"/>
        <w:jc w:val="both"/>
        <w:rPr>
          <w:b/>
          <w:szCs w:val="32"/>
        </w:rPr>
      </w:pPr>
      <w:r>
        <w:rPr>
          <w:b/>
          <w:szCs w:val="32"/>
        </w:rPr>
        <w:t>o</w:t>
      </w:r>
      <w:r w:rsidR="00F71290" w:rsidRPr="007D7B26">
        <w:rPr>
          <w:b/>
          <w:szCs w:val="32"/>
        </w:rPr>
        <w:t>der</w:t>
      </w:r>
    </w:p>
    <w:p w14:paraId="78ECFA20" w14:textId="77777777" w:rsidR="00F71290" w:rsidRPr="007D7B26" w:rsidRDefault="003B6265" w:rsidP="00D96461">
      <w:pPr>
        <w:spacing w:line="240" w:lineRule="auto"/>
        <w:jc w:val="both"/>
        <w:rPr>
          <w:b/>
          <w:szCs w:val="32"/>
        </w:rPr>
      </w:pPr>
      <w:r>
        <w:rPr>
          <w:noProof/>
          <w:lang w:eastAsia="de-DE"/>
        </w:rPr>
        <w:drawing>
          <wp:inline distT="0" distB="0" distL="0" distR="0" wp14:anchorId="426AD8D1" wp14:editId="180C9887">
            <wp:extent cx="3937000" cy="426085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77"/>
                    <a:stretch/>
                  </pic:blipFill>
                  <pic:spPr bwMode="auto">
                    <a:xfrm>
                      <a:off x="0" y="0"/>
                      <a:ext cx="3939748" cy="42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494B0" w14:textId="77777777" w:rsidR="00F71290" w:rsidRDefault="00F71290" w:rsidP="00D96461">
      <w:pPr>
        <w:spacing w:line="240" w:lineRule="auto"/>
        <w:jc w:val="both"/>
        <w:rPr>
          <w:sz w:val="36"/>
          <w:szCs w:val="36"/>
        </w:rPr>
      </w:pPr>
    </w:p>
    <w:p w14:paraId="0008EF8B" w14:textId="77777777" w:rsidR="0042099C" w:rsidRDefault="0042099C" w:rsidP="00D96461">
      <w:pPr>
        <w:spacing w:line="240" w:lineRule="auto"/>
        <w:jc w:val="both"/>
        <w:rPr>
          <w:sz w:val="36"/>
          <w:szCs w:val="36"/>
        </w:rPr>
      </w:pPr>
    </w:p>
    <w:p w14:paraId="71DA6589" w14:textId="77777777" w:rsidR="00AD2F57" w:rsidRDefault="00AD2F57" w:rsidP="00D96461">
      <w:pPr>
        <w:spacing w:line="240" w:lineRule="auto"/>
        <w:jc w:val="both"/>
        <w:rPr>
          <w:sz w:val="36"/>
          <w:szCs w:val="36"/>
        </w:rPr>
      </w:pPr>
    </w:p>
    <w:p w14:paraId="627621E5" w14:textId="77777777" w:rsidR="00AD2F57" w:rsidRDefault="00AD2F57" w:rsidP="00D96461">
      <w:pPr>
        <w:spacing w:line="240" w:lineRule="auto"/>
        <w:jc w:val="both"/>
        <w:rPr>
          <w:sz w:val="36"/>
          <w:szCs w:val="36"/>
        </w:rPr>
      </w:pPr>
    </w:p>
    <w:p w14:paraId="68FF2FAC" w14:textId="77777777" w:rsidR="00AD2F57" w:rsidRDefault="00AD2F57" w:rsidP="00D96461">
      <w:pPr>
        <w:spacing w:line="240" w:lineRule="auto"/>
        <w:jc w:val="both"/>
        <w:rPr>
          <w:sz w:val="36"/>
          <w:szCs w:val="36"/>
        </w:rPr>
      </w:pPr>
    </w:p>
    <w:p w14:paraId="20D4BF64" w14:textId="77777777" w:rsidR="00D96461" w:rsidRPr="00D96461" w:rsidRDefault="00D96461" w:rsidP="00D96461">
      <w:pPr>
        <w:spacing w:line="240" w:lineRule="auto"/>
        <w:jc w:val="both"/>
        <w:rPr>
          <w:b/>
          <w:sz w:val="36"/>
          <w:szCs w:val="36"/>
        </w:rPr>
      </w:pPr>
      <w:r w:rsidRPr="00D96461">
        <w:rPr>
          <w:b/>
          <w:sz w:val="36"/>
          <w:szCs w:val="36"/>
        </w:rPr>
        <w:t>Aufgabenstellung:</w:t>
      </w:r>
    </w:p>
    <w:p w14:paraId="1CBF1401" w14:textId="77777777" w:rsidR="00AF121F" w:rsidRDefault="00D96461" w:rsidP="0042099C">
      <w:pPr>
        <w:spacing w:line="240" w:lineRule="auto"/>
        <w:jc w:val="both"/>
        <w:rPr>
          <w:sz w:val="32"/>
          <w:szCs w:val="32"/>
        </w:rPr>
      </w:pPr>
      <w:r w:rsidRPr="00D96461">
        <w:rPr>
          <w:sz w:val="32"/>
          <w:szCs w:val="32"/>
        </w:rPr>
        <w:t xml:space="preserve">Bitte erstellen Sie dazu einen geeigneten </w:t>
      </w:r>
      <w:r w:rsidRPr="00F37B16">
        <w:rPr>
          <w:b/>
          <w:sz w:val="32"/>
          <w:szCs w:val="32"/>
        </w:rPr>
        <w:t>Quellcode</w:t>
      </w:r>
      <w:r w:rsidRPr="00D96461">
        <w:rPr>
          <w:sz w:val="32"/>
          <w:szCs w:val="32"/>
        </w:rPr>
        <w:t xml:space="preserve"> in ANSI C</w:t>
      </w:r>
      <w:r w:rsidR="00AF121F">
        <w:rPr>
          <w:sz w:val="32"/>
          <w:szCs w:val="32"/>
        </w:rPr>
        <w:t>.</w:t>
      </w:r>
    </w:p>
    <w:p w14:paraId="696F3870" w14:textId="77777777" w:rsidR="00AF121F" w:rsidRDefault="00AF121F" w:rsidP="00D96461">
      <w:pPr>
        <w:spacing w:line="240" w:lineRule="auto"/>
        <w:jc w:val="both"/>
        <w:rPr>
          <w:sz w:val="32"/>
          <w:szCs w:val="32"/>
        </w:rPr>
      </w:pPr>
    </w:p>
    <w:p w14:paraId="6AD504DD" w14:textId="77777777" w:rsidR="00711674" w:rsidRPr="00373AB8" w:rsidRDefault="00711674" w:rsidP="00711674">
      <w:pPr>
        <w:rPr>
          <w:b/>
        </w:rPr>
      </w:pPr>
    </w:p>
    <w:sectPr w:rsidR="00711674" w:rsidRPr="00373AB8" w:rsidSect="00722FB4">
      <w:headerReference w:type="default" r:id="rId10"/>
      <w:footerReference w:type="default" r:id="rId11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32E0" w14:textId="77777777" w:rsidR="00163B14" w:rsidRDefault="00163B14" w:rsidP="006D6A00">
      <w:r>
        <w:separator/>
      </w:r>
    </w:p>
  </w:endnote>
  <w:endnote w:type="continuationSeparator" w:id="0">
    <w:p w14:paraId="02FBE1FD" w14:textId="77777777" w:rsidR="00163B14" w:rsidRDefault="00163B14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FF03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101C527C" wp14:editId="29951453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E5987" w14:textId="77777777" w:rsidR="00163B14" w:rsidRDefault="00163B14" w:rsidP="006D6A00">
      <w:r>
        <w:separator/>
      </w:r>
    </w:p>
  </w:footnote>
  <w:footnote w:type="continuationSeparator" w:id="0">
    <w:p w14:paraId="4DE41B3D" w14:textId="77777777" w:rsidR="00163B14" w:rsidRDefault="00163B14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61E0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527133EF" wp14:editId="5BE2351C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5C78"/>
    <w:multiLevelType w:val="hybridMultilevel"/>
    <w:tmpl w:val="4F560370"/>
    <w:lvl w:ilvl="0" w:tplc="808C1590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362430">
    <w:abstractNumId w:val="0"/>
  </w:num>
  <w:num w:numId="2" w16cid:durableId="91706843">
    <w:abstractNumId w:val="2"/>
  </w:num>
  <w:num w:numId="3" w16cid:durableId="177045447">
    <w:abstractNumId w:val="3"/>
  </w:num>
  <w:num w:numId="4" w16cid:durableId="767233609">
    <w:abstractNumId w:val="5"/>
  </w:num>
  <w:num w:numId="5" w16cid:durableId="678431217">
    <w:abstractNumId w:val="2"/>
  </w:num>
  <w:num w:numId="6" w16cid:durableId="451677093">
    <w:abstractNumId w:val="3"/>
  </w:num>
  <w:num w:numId="7" w16cid:durableId="438796136">
    <w:abstractNumId w:val="5"/>
  </w:num>
  <w:num w:numId="8" w16cid:durableId="205068724">
    <w:abstractNumId w:val="1"/>
  </w:num>
  <w:num w:numId="9" w16cid:durableId="432822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44AE3"/>
    <w:rsid w:val="00051426"/>
    <w:rsid w:val="0009275E"/>
    <w:rsid w:val="000937F8"/>
    <w:rsid w:val="000B60BB"/>
    <w:rsid w:val="000D6D5D"/>
    <w:rsid w:val="00163B14"/>
    <w:rsid w:val="00172122"/>
    <w:rsid w:val="001B05EA"/>
    <w:rsid w:val="001C211E"/>
    <w:rsid w:val="001C461E"/>
    <w:rsid w:val="002138D9"/>
    <w:rsid w:val="00213A1B"/>
    <w:rsid w:val="00216735"/>
    <w:rsid w:val="00240C4E"/>
    <w:rsid w:val="00252AC6"/>
    <w:rsid w:val="00252ED5"/>
    <w:rsid w:val="002573DA"/>
    <w:rsid w:val="002642EF"/>
    <w:rsid w:val="00364990"/>
    <w:rsid w:val="00373AB8"/>
    <w:rsid w:val="003A3863"/>
    <w:rsid w:val="003A5ED6"/>
    <w:rsid w:val="003B26DD"/>
    <w:rsid w:val="003B6265"/>
    <w:rsid w:val="0041692B"/>
    <w:rsid w:val="0042099C"/>
    <w:rsid w:val="0042344D"/>
    <w:rsid w:val="0047145A"/>
    <w:rsid w:val="0047518E"/>
    <w:rsid w:val="00486AB3"/>
    <w:rsid w:val="004957FA"/>
    <w:rsid w:val="004D7C78"/>
    <w:rsid w:val="0052657E"/>
    <w:rsid w:val="00536136"/>
    <w:rsid w:val="00582E16"/>
    <w:rsid w:val="00594E35"/>
    <w:rsid w:val="00674E88"/>
    <w:rsid w:val="006A0C7A"/>
    <w:rsid w:val="006D6A00"/>
    <w:rsid w:val="006F0564"/>
    <w:rsid w:val="007004A8"/>
    <w:rsid w:val="00711674"/>
    <w:rsid w:val="00712BFC"/>
    <w:rsid w:val="00722FB4"/>
    <w:rsid w:val="007377DB"/>
    <w:rsid w:val="00760737"/>
    <w:rsid w:val="007D7B26"/>
    <w:rsid w:val="00833DEF"/>
    <w:rsid w:val="00842E16"/>
    <w:rsid w:val="008710C8"/>
    <w:rsid w:val="008C4C7F"/>
    <w:rsid w:val="0090306F"/>
    <w:rsid w:val="00920A4D"/>
    <w:rsid w:val="00947759"/>
    <w:rsid w:val="00A27319"/>
    <w:rsid w:val="00A610F1"/>
    <w:rsid w:val="00A62A51"/>
    <w:rsid w:val="00AB0C3B"/>
    <w:rsid w:val="00AB4DF5"/>
    <w:rsid w:val="00AD0F47"/>
    <w:rsid w:val="00AD2F57"/>
    <w:rsid w:val="00AF121F"/>
    <w:rsid w:val="00B23023"/>
    <w:rsid w:val="00B33293"/>
    <w:rsid w:val="00B476D1"/>
    <w:rsid w:val="00B8437A"/>
    <w:rsid w:val="00BC0530"/>
    <w:rsid w:val="00BF4E96"/>
    <w:rsid w:val="00C05B4A"/>
    <w:rsid w:val="00C34D3F"/>
    <w:rsid w:val="00C351D8"/>
    <w:rsid w:val="00C76A39"/>
    <w:rsid w:val="00CC286B"/>
    <w:rsid w:val="00D50F1D"/>
    <w:rsid w:val="00D96461"/>
    <w:rsid w:val="00D96DC8"/>
    <w:rsid w:val="00DD76EB"/>
    <w:rsid w:val="00DF5C4A"/>
    <w:rsid w:val="00EA4CD3"/>
    <w:rsid w:val="00EC46F8"/>
    <w:rsid w:val="00ED7A26"/>
    <w:rsid w:val="00EF25B0"/>
    <w:rsid w:val="00F22697"/>
    <w:rsid w:val="00F37B16"/>
    <w:rsid w:val="00F440B7"/>
    <w:rsid w:val="00F5688D"/>
    <w:rsid w:val="00F71290"/>
    <w:rsid w:val="00FD1ED2"/>
    <w:rsid w:val="00FD322B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120F376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Alperen Tunc</cp:lastModifiedBy>
  <cp:revision>4</cp:revision>
  <dcterms:created xsi:type="dcterms:W3CDTF">2021-07-14T17:17:00Z</dcterms:created>
  <dcterms:modified xsi:type="dcterms:W3CDTF">2022-11-23T20:51:00Z</dcterms:modified>
</cp:coreProperties>
</file>